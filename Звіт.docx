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0B5A" w14:textId="77777777" w:rsidR="00DC33B0" w:rsidRPr="00DC33B0" w:rsidRDefault="00DC33B0" w:rsidP="00DC33B0">
      <w:pPr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</w:pPr>
      <w:proofErr w:type="spellStart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Лабораторна</w:t>
      </w:r>
      <w:proofErr w:type="spellEnd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робота №2</w:t>
      </w:r>
    </w:p>
    <w:p w14:paraId="1C5C34CD" w14:textId="0511ECA0" w:rsidR="000C0356" w:rsidRDefault="00DC33B0" w:rsidP="00DC33B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Тема: </w:t>
      </w:r>
      <w:proofErr w:type="spellStart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Використання</w:t>
      </w:r>
      <w:proofErr w:type="spellEnd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функцій</w:t>
      </w:r>
      <w:proofErr w:type="spellEnd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рядків</w:t>
      </w:r>
      <w:proofErr w:type="spellEnd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масивів</w:t>
      </w:r>
      <w:proofErr w:type="spellEnd"/>
      <w:r w:rsidRPr="00DC33B0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та форм в РНР</w:t>
      </w:r>
    </w:p>
    <w:p w14:paraId="00143745" w14:textId="7A413B4D" w:rsidR="004F2DD3" w:rsidRDefault="00DC33B0" w:rsidP="00E05B5B">
      <w:pPr>
        <w:rPr>
          <w:rFonts w:ascii="Times New Roman" w:hAnsi="Times New Roman"/>
          <w:b/>
          <w:bCs/>
          <w:sz w:val="28"/>
          <w:szCs w:val="28"/>
        </w:rPr>
      </w:pPr>
      <w:r w:rsidRPr="00DC33B0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741636C" wp14:editId="79317ACE">
            <wp:extent cx="6299835" cy="3955415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A0D2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6649DDD3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51A314E6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6CBF2E3F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208729AC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1C516954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65912AF0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7F4C9CDD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369ED213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1705AB30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3F697D5C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52FBBB93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1177A3C4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6D2FE510" w14:textId="4E50EBEC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338CEC97" w14:textId="23A1F0E4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Task_01_01</w:t>
      </w:r>
    </w:p>
    <w:p w14:paraId="1C4374B3" w14:textId="77777777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&lt;p&gt;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Текст: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Знайти: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find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Замінити: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replace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find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find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replace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replace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str_replace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find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replace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&lt;p&gt;Результат: &lt;b&gt;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&lt;/b&gt;&lt;/p&gt;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1F8386AD" w14:textId="077475F4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9DDBD40" w14:textId="336577D5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Task_01_02</w:t>
      </w:r>
    </w:p>
    <w:p w14:paraId="02400FD3" w14:textId="77777777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&lt;p&gt;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Назви міст: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towns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townsArray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explode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towns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townsArray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sortedTowns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townsArray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&lt;p&gt;Відсортовані міста: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sortedTowns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3C0999AB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FD07755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8F5EBE6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D572AD4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559EB6E" w14:textId="77777777" w:rsid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6B2E46B" w14:textId="5412EEA4" w:rsidR="00DC33B0" w:rsidRPr="00DC33B0" w:rsidRDefault="00DC33B0" w:rsidP="00DC33B0">
      <w:pPr>
        <w:tabs>
          <w:tab w:val="left" w:pos="1584"/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Task_01_03</w:t>
      </w:r>
    </w:p>
    <w:p w14:paraId="5967341D" w14:textId="77777777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"D: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\\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WebServers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\\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home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\\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testsite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\\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www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\\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myfile.txt"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&lt;b&gt;Шлях до файлу:&lt;/b&gt;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&lt;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basename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filePath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fileNameWithoutExtension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pathinfo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PATHINFO_FILENAME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&lt;b&gt;Назва файлу:&lt;/b&gt;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fileNameWithoutExtension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31915D43" w14:textId="5169AC1E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5DFCEAEA" w14:textId="243AD866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Task_01_04</w:t>
      </w:r>
    </w:p>
    <w:p w14:paraId="490BEE49" w14:textId="77777777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&lt;p&gt;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Перша дата: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f_date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Друга дата: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s_date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$date1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f_date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$date2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s_date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diff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strtotime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$date2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-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strtotime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$date1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days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floor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diff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/ (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60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60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24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&lt;p&gt;Кількість днів між датами: &lt;b&gt;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days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&lt;/b&gt;&lt;/p&gt;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008C8B76" w14:textId="33FA9856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B27A089" w14:textId="77777777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763DA5A" w14:textId="77777777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7DEE0B" w14:textId="77777777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428ECB0" w14:textId="77777777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E342BCE" w14:textId="77777777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438FA1C" w14:textId="77777777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FB0E6A0" w14:textId="77777777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FB2E3ED" w14:textId="78DFE068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Task_01_05</w:t>
      </w:r>
    </w:p>
    <w:p w14:paraId="14FC4642" w14:textId="008C50E2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generatePassword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'abcdefghijklmnopqrstuvwxyzABCDEFGHIJKLMNOPQRSTUVWXYZ0123456789!@#$%^&amp;*()-_+='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strlen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-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&lt;b&gt;Згенерований пароль: &lt;/b&gt;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generatePassword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Введіть пароль :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isStrongPassword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preg_match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[A-Z]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&amp;&amp;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preg_match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[a-z]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&amp;&amp;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preg_match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[0-9]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&amp;&amp;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preg_match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[!@#$%^&amp;*()-_+=]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&amp;&amp;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strlen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&gt;=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isStrongPassword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&lt;p&gt;&lt;b&gt;Пароль міцний&lt;/p&gt;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&lt;p&gt;&lt;b&gt;Пароль не міцний&lt;/p&gt;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57FE7A67" w14:textId="15EC05D7" w:rsidR="00DC33B0" w:rsidRDefault="00DC33B0" w:rsidP="00DC33B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C33B0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1AA8C4C0" wp14:editId="454CBAB2">
            <wp:extent cx="5742560" cy="43869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7" cy="43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95DC" w14:textId="2207AFE4" w:rsidR="00DC33B0" w:rsidRDefault="00DC33B0" w:rsidP="00DC33B0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1BF383BD" w14:textId="5F2F3FE8" w:rsidR="00DC33B0" w:rsidRP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Task_02_01</w:t>
      </w:r>
    </w:p>
    <w:p w14:paraId="4E7ACC5A" w14:textId="7AC565E0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&lt;p&gt;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Введіть числа масиву (через пробіл):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arraycount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findDuplicates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array_count_values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&gt;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explode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arraycount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&lt;p&gt;Числа які повторюються: &lt;/p&gt;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findDuplicates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2C430F47" w14:textId="77777777" w:rsid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8588B00" w14:textId="23ADD642" w:rsidR="00DC33B0" w:rsidRP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Task_0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_02</w:t>
      </w:r>
    </w:p>
    <w:p w14:paraId="26ECDFF5" w14:textId="10576DD0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generateAnimalName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elements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animalTypes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"Шарик"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"Кеша"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"Ричард"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"Дина"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elements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)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animalTypes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count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animalTypes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-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)] .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generateAnimalName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0943E6E5" w14:textId="1CF07AED" w:rsidR="00DC33B0" w:rsidRP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Task_0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_0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31003B9A" w14:textId="70FB4541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7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mergeAndSortArrays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$array1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$array2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mergedArray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array_merge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$array1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$array2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uniqueArray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array_unique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mergedArray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uniqueArray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uniqueArray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$array1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createArray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$array2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createArray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&lt;p&gt;Перший масив:&lt;/p&gt;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$array1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&lt;p&gt;Другий масив:&lt;/p&gt;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$array2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&lt;p&gt;Масив після виконання усіх дій:&lt;/p&gt;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mergeAndSortArrays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$array1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$array2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0349EA07" w14:textId="77777777" w:rsid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840661E" w14:textId="45A3B3EF" w:rsid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Task_0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_0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4</w:t>
      </w:r>
    </w:p>
    <w:p w14:paraId="12EC8F57" w14:textId="77777777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user-scalable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maximum-scale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minimum-scale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http-equiv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="X-UA-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Compatible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edge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Document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createUsersArray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John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Jane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Jack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Jill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James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Janet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Jacob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Jenny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Jason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Jessica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rand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sortUsersArray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sortBy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age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sortBy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age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asort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sortBy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ksort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createUsersArray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&lt;h2&gt;Створений масив:&lt;/h2&gt;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&lt;h2&gt;Сортування за віком:&lt;/h2&gt;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sortedByAge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sortUsersArray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age</w:t>
      </w:r>
      <w:proofErr w:type="spellEnd"/>
      <w:r w:rsidRPr="00DC33B0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sortedByAge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&lt;h2&gt;Сортування за іменем:&lt;/h2&gt;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sortedByName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sortUsersArray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print_r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sortedByName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343AA3CE" w14:textId="77777777" w:rsidR="00DC33B0" w:rsidRP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99C9D03" w14:textId="77777777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04180B04" w14:textId="296B57EB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</w:rPr>
      </w:pPr>
    </w:p>
    <w:p w14:paraId="4AB60F3F" w14:textId="3F49FE54" w:rsidR="00DC33B0" w:rsidRDefault="00DC33B0" w:rsidP="00DC33B0">
      <w:pPr>
        <w:rPr>
          <w:rFonts w:ascii="Times New Roman" w:hAnsi="Times New Roman"/>
          <w:b/>
          <w:bCs/>
          <w:sz w:val="28"/>
          <w:szCs w:val="28"/>
        </w:rPr>
      </w:pPr>
      <w:r w:rsidRPr="00DC33B0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14AEB934" wp14:editId="0E03CDD2">
            <wp:extent cx="2314898" cy="7001852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7B1" w14:textId="77777777" w:rsidR="00DC33B0" w:rsidRDefault="00DC33B0" w:rsidP="00DC33B0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1618A672" w14:textId="728ECF9B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Index.php</w:t>
      </w:r>
      <w:proofErr w:type="spellEnd"/>
    </w:p>
    <w:p w14:paraId="6AC24C65" w14:textId="77777777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'REQUEST_METHOD'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'GET'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$_GET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$_GET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setcookie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time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+ (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86400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180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$_COOKIE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$_COOKIE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langText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Default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switch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langText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'Українська'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langText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English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Форма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style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div 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img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width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px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height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DC33B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30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px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style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enctype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multipart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form-data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Логін: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placeholder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placeholder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="E-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Пароль: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placeholder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="password2"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Пароль (ще раз):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="password2"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="password2"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placeholder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Repeat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Стать: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radio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gender_male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gender_male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Чоловік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radio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gender_female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female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gender_female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Жінка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Місто: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select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-- Виберіть місто --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Zhytomyr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Житомир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Kyiv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Київ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Lviv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Львів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Odesa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Одеса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Dnipro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Дніпро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select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Улюблені ігри: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checkbox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[]"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games_football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football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games_football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Футбол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checkbox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[]"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games_basketball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basketball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games_basketball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Баскетбол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checkbox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[]"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games_volleyball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volleyball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games_volleyball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Волейбол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Про себе: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&lt;p&gt;&lt;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="Зареєструватися"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&lt;div&gt;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&lt;a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index.php?lang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img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src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="ukr.png"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alt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="Українська"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&gt;&lt;/a&gt;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&lt;a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index.php?lang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img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src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="eng.png"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alt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English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&gt;&lt;/a&gt;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Вибрана мова: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langText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lastRenderedPageBreak/>
        <w:t>&lt;/div&gt;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session_start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'REQUEST_METHOD'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===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'POST'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$password2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'password2'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move_uploaded_file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tmp_name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'./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uploads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/'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header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Location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info.php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exit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</w:p>
    <w:p w14:paraId="6BBF70A8" w14:textId="2EED2D18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BE7B17B" w14:textId="4C3B38FA" w:rsidR="00DC33B0" w:rsidRDefault="00DC33B0" w:rsidP="00DC33B0">
      <w:pPr>
        <w:tabs>
          <w:tab w:val="left" w:pos="1908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Info.php</w:t>
      </w:r>
      <w:proofErr w:type="spellEnd"/>
    </w:p>
    <w:p w14:paraId="5AF7EDA0" w14:textId="747F5F3F" w:rsidR="00DC33B0" w:rsidRPr="00DC33B0" w:rsidRDefault="00DC33B0" w:rsidP="00DC33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session_start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photo</w:t>
      </w:r>
      <w:proofErr w:type="spellEnd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user-scalable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maximum-scale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minimum-scale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http-equiv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="X-UA-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Compatible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edge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info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Логін: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proofErr w:type="spellStart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Пароль: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Стать: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gender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Місто: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city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Ваші улюблені гри: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", "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games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Про себе: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about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Фотографія: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photo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lastRenderedPageBreak/>
        <w:t xml:space="preserve">    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img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src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uploads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C33B0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photo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alt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="Завантажене фото"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endif</w:t>
      </w:r>
      <w:proofErr w:type="spellEnd"/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&lt;p&gt;&lt;a </w:t>
      </w:r>
      <w:proofErr w:type="spellStart"/>
      <w:r w:rsidRPr="00DC33B0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DC33B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Повернутися на головну сторінку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&lt;/a&gt;&lt;/p&gt;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C33B0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6A1FFA96" w14:textId="107983B5" w:rsidR="00DC33B0" w:rsidRDefault="00154C7E" w:rsidP="00DC33B0">
      <w:pPr>
        <w:rPr>
          <w:rFonts w:ascii="Times New Roman" w:hAnsi="Times New Roman"/>
          <w:b/>
          <w:bCs/>
          <w:sz w:val="28"/>
          <w:szCs w:val="28"/>
        </w:rPr>
      </w:pPr>
      <w:r w:rsidRPr="00DC33B0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3DB3CF8" wp14:editId="6930CEC6">
            <wp:extent cx="6299835" cy="425323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2940" w14:textId="5575E0AE" w:rsidR="00DC33B0" w:rsidRDefault="00DC33B0" w:rsidP="00DC33B0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26396986" w14:textId="5238A929" w:rsid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Funk.php</w:t>
      </w:r>
      <w:proofErr w:type="spellEnd"/>
    </w:p>
    <w:p w14:paraId="62BE67B4" w14:textId="20CA2AAE" w:rsidR="00DC33B0" w:rsidRPr="00154C7E" w:rsidRDefault="00154C7E" w:rsidP="00154C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poww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$y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$y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154C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$x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pow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$y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154C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sinus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sin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cosinus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cos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tg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tan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my_tg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$x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154C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"Не визначено"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sin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/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cos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>}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factorial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$x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154C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$x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factorial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$x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154C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56CA93B0" w14:textId="62935EE3" w:rsid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Calculate.php</w:t>
      </w:r>
      <w:proofErr w:type="spellEnd"/>
    </w:p>
    <w:p w14:paraId="4AAC1F81" w14:textId="06D406D1" w:rsidR="00DC33B0" w:rsidRPr="00154C7E" w:rsidRDefault="00154C7E" w:rsidP="00154C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require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Functin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funk.php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$x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'x'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$y 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'y'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з PHP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link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rel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stylesheet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="style.css"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table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tr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sup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y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sup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x!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my_tg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sin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cos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tg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tr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tr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poww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$y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factorial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my_tg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sinus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cosinus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tg</w:t>
      </w:r>
      <w:proofErr w:type="spellEnd"/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C7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$x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154C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tr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table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101BAA6E" w14:textId="0F163CD9" w:rsidR="00DC33B0" w:rsidRDefault="00DC33B0" w:rsidP="00DC33B0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Index.php</w:t>
      </w:r>
      <w:proofErr w:type="spellEnd"/>
    </w:p>
    <w:p w14:paraId="125639E0" w14:textId="77777777" w:rsidR="00154C7E" w:rsidRPr="00154C7E" w:rsidRDefault="00154C7E" w:rsidP="00154C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Завдання з PHP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&lt;h1&gt;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Калькулятор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&lt;/h1&gt;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calculate.php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x: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="x"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="y"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y: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="y"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="y"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C7E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154C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="Результат"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lastRenderedPageBreak/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154C7E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6328F7CB" w14:textId="77777777" w:rsidR="00154C7E" w:rsidRPr="00154C7E" w:rsidRDefault="00154C7E" w:rsidP="00DC33B0">
      <w:pPr>
        <w:rPr>
          <w:rFonts w:ascii="Times New Roman" w:hAnsi="Times New Roman"/>
          <w:b/>
          <w:bCs/>
          <w:sz w:val="28"/>
          <w:szCs w:val="28"/>
        </w:rPr>
      </w:pPr>
    </w:p>
    <w:p w14:paraId="39B183F4" w14:textId="0C925278" w:rsidR="00DC33B0" w:rsidRPr="00154C7E" w:rsidRDefault="00154C7E" w:rsidP="00154C7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154C7E">
        <w:rPr>
          <w:rFonts w:ascii="Times New Roman" w:hAnsi="Times New Roman"/>
          <w:b/>
          <w:bCs/>
          <w:sz w:val="32"/>
          <w:szCs w:val="32"/>
        </w:rPr>
        <w:t xml:space="preserve">Висновок: </w:t>
      </w:r>
      <w:r w:rsidRPr="00154C7E">
        <w:rPr>
          <w:rFonts w:ascii="Times New Roman" w:hAnsi="Times New Roman"/>
          <w:sz w:val="32"/>
          <w:szCs w:val="32"/>
        </w:rPr>
        <w:t>під час виконання цієї ЛР я навчився в</w:t>
      </w:r>
      <w:r w:rsidRPr="00154C7E">
        <w:rPr>
          <w:rFonts w:ascii="Times New Roman" w:hAnsi="Times New Roman"/>
          <w:sz w:val="32"/>
          <w:szCs w:val="32"/>
        </w:rPr>
        <w:t>икористанн</w:t>
      </w:r>
      <w:r w:rsidRPr="00154C7E">
        <w:rPr>
          <w:rFonts w:ascii="Times New Roman" w:hAnsi="Times New Roman"/>
          <w:sz w:val="32"/>
          <w:szCs w:val="32"/>
        </w:rPr>
        <w:t>ю</w:t>
      </w:r>
      <w:r w:rsidRPr="00154C7E">
        <w:rPr>
          <w:rFonts w:ascii="Times New Roman" w:hAnsi="Times New Roman"/>
          <w:sz w:val="32"/>
          <w:szCs w:val="32"/>
        </w:rPr>
        <w:t xml:space="preserve"> функцій, рядків, масивів та форм в РНР</w:t>
      </w:r>
      <w:r w:rsidRPr="00154C7E">
        <w:rPr>
          <w:rFonts w:ascii="Times New Roman" w:hAnsi="Times New Roman"/>
          <w:sz w:val="32"/>
          <w:szCs w:val="32"/>
        </w:rPr>
        <w:t>.</w:t>
      </w:r>
    </w:p>
    <w:p w14:paraId="3F7CDF35" w14:textId="77777777" w:rsidR="00DC33B0" w:rsidRPr="00DC33B0" w:rsidRDefault="00DC33B0" w:rsidP="00E05B5B">
      <w:pPr>
        <w:rPr>
          <w:rFonts w:ascii="Times New Roman" w:hAnsi="Times New Roman"/>
          <w:b/>
          <w:bCs/>
          <w:sz w:val="28"/>
          <w:szCs w:val="28"/>
        </w:rPr>
      </w:pPr>
    </w:p>
    <w:sectPr w:rsidR="00DC33B0" w:rsidRPr="00DC33B0" w:rsidSect="009F131C">
      <w:headerReference w:type="default" r:id="rId12"/>
      <w:headerReference w:type="first" r:id="rId13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4EDB" w14:textId="77777777" w:rsidR="00AF6D17" w:rsidRDefault="00AF6D17">
      <w:r>
        <w:separator/>
      </w:r>
    </w:p>
  </w:endnote>
  <w:endnote w:type="continuationSeparator" w:id="0">
    <w:p w14:paraId="71D63B7E" w14:textId="77777777" w:rsidR="00AF6D17" w:rsidRDefault="00AF6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FD66" w14:textId="77777777" w:rsidR="00AF6D17" w:rsidRDefault="00AF6D17">
      <w:r>
        <w:separator/>
      </w:r>
    </w:p>
  </w:footnote>
  <w:footnote w:type="continuationSeparator" w:id="0">
    <w:p w14:paraId="5F512C35" w14:textId="77777777" w:rsidR="00AF6D17" w:rsidRDefault="00AF6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C6F2EDD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2171C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154C7E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C6F2EDD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2171C9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  <w:r w:rsidR="002171C9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0</w:t>
                      </w:r>
                      <w:r w:rsidR="002171C9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154C7E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0F620450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71C9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03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154C7E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BFFEE32" w:rsidR="00326D2B" w:rsidRPr="003E0570" w:rsidRDefault="002171C9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Бекіров</w:t>
                              </w:r>
                              <w:proofErr w:type="spellEnd"/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 xml:space="preserve"> А.Е.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7417FC74" w:rsidR="00326D2B" w:rsidRPr="003E0570" w:rsidRDefault="004F2DD3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276A0740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0AD4CBCA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154C7E"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34A0B0B0" w:rsidR="00326D2B" w:rsidRPr="00154C7E" w:rsidRDefault="00154C7E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4891BD64" w:rsidR="00326D2B" w:rsidRPr="002171C9" w:rsidRDefault="00B86DBA" w:rsidP="002171C9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</w:pPr>
                            <w:r w:rsidRPr="002171C9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ФІКТ</w:t>
                            </w:r>
                            <w:r w:rsidRPr="002171C9">
                              <w:rPr>
                                <w:rFonts w:ascii="Times New Roman" w:hAnsi="Times New Roman"/>
                                <w:sz w:val="32"/>
                                <w:szCs w:val="18"/>
                              </w:rPr>
                              <w:t>,</w:t>
                            </w:r>
                            <w:r w:rsidRPr="002171C9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 xml:space="preserve"> гр. </w:t>
                            </w:r>
                            <w:r w:rsidR="002171C9" w:rsidRPr="002171C9">
                              <w:rPr>
                                <w:rFonts w:ascii="Arial" w:hAnsi="Arial"/>
                                <w:color w:val="FF0000"/>
                                <w:sz w:val="32"/>
                                <w:szCs w:val="18"/>
                              </w:rPr>
                              <w:t>В</w:t>
                            </w:r>
                            <w:r w:rsidR="002171C9">
                              <w:rPr>
                                <w:rFonts w:ascii="Arial" w:hAnsi="Arial"/>
                                <w:color w:val="FF0000"/>
                                <w:sz w:val="32"/>
                                <w:szCs w:val="18"/>
                              </w:rPr>
                              <w:t>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0F620450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71C9">
                        <w:rPr>
                          <w:rFonts w:ascii="Calibri" w:hAnsi="Calibri"/>
                          <w:szCs w:val="28"/>
                          <w:lang w:val="en-US"/>
                        </w:rPr>
                        <w:t>23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  <w:r w:rsidR="002171C9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71C9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03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154C7E">
                        <w:rPr>
                          <w:rFonts w:ascii="Calibri" w:hAnsi="Calibri"/>
                          <w:color w:val="FF0000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BFFEE32" w:rsidR="00326D2B" w:rsidRPr="003E0570" w:rsidRDefault="002171C9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Бекіров</w:t>
                        </w:r>
                        <w:proofErr w:type="spellEnd"/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 xml:space="preserve"> А.Е.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7417FC74" w:rsidR="00326D2B" w:rsidRPr="003E0570" w:rsidRDefault="004F2DD3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Ковтун В.В.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276A0740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0AD4CBCA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154C7E"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34A0B0B0" w:rsidR="00326D2B" w:rsidRPr="00154C7E" w:rsidRDefault="00154C7E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13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4891BD64" w:rsidR="00326D2B" w:rsidRPr="002171C9" w:rsidRDefault="00B86DBA" w:rsidP="002171C9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</w:rPr>
                      </w:pPr>
                      <w:r w:rsidRPr="002171C9">
                        <w:rPr>
                          <w:rFonts w:ascii="Arial" w:hAnsi="Arial"/>
                          <w:sz w:val="32"/>
                          <w:szCs w:val="18"/>
                        </w:rPr>
                        <w:t>ФІКТ</w:t>
                      </w:r>
                      <w:r w:rsidRPr="002171C9">
                        <w:rPr>
                          <w:rFonts w:ascii="Times New Roman" w:hAnsi="Times New Roman"/>
                          <w:sz w:val="32"/>
                          <w:szCs w:val="18"/>
                        </w:rPr>
                        <w:t>,</w:t>
                      </w:r>
                      <w:r w:rsidRPr="002171C9">
                        <w:rPr>
                          <w:rFonts w:ascii="Arial" w:hAnsi="Arial"/>
                          <w:sz w:val="32"/>
                          <w:szCs w:val="18"/>
                        </w:rPr>
                        <w:t xml:space="preserve"> гр. </w:t>
                      </w:r>
                      <w:r w:rsidR="002171C9" w:rsidRPr="002171C9">
                        <w:rPr>
                          <w:rFonts w:ascii="Arial" w:hAnsi="Arial"/>
                          <w:color w:val="FF0000"/>
                          <w:sz w:val="32"/>
                          <w:szCs w:val="18"/>
                        </w:rPr>
                        <w:t>В</w:t>
                      </w:r>
                      <w:r w:rsidR="002171C9">
                        <w:rPr>
                          <w:rFonts w:ascii="Arial" w:hAnsi="Arial"/>
                          <w:color w:val="FF0000"/>
                          <w:sz w:val="32"/>
                          <w:szCs w:val="18"/>
                        </w:rPr>
                        <w:t>Т-22-1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4CC4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0356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4C7E"/>
    <w:rsid w:val="0015702C"/>
    <w:rsid w:val="001601C0"/>
    <w:rsid w:val="001604A2"/>
    <w:rsid w:val="001638E4"/>
    <w:rsid w:val="00196261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171C9"/>
    <w:rsid w:val="00220A87"/>
    <w:rsid w:val="00221EF8"/>
    <w:rsid w:val="00236856"/>
    <w:rsid w:val="002439E4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4F2DD3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56DF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1201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B7B85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AF6D17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87544"/>
    <w:rsid w:val="00D9398B"/>
    <w:rsid w:val="00DA5908"/>
    <w:rsid w:val="00DC33B0"/>
    <w:rsid w:val="00DC364C"/>
    <w:rsid w:val="00DC4471"/>
    <w:rsid w:val="00DC45F2"/>
    <w:rsid w:val="00DD4CAF"/>
    <w:rsid w:val="00DD78D7"/>
    <w:rsid w:val="00DE1ACC"/>
    <w:rsid w:val="00DE1AEF"/>
    <w:rsid w:val="00DF189B"/>
    <w:rsid w:val="00DF53AD"/>
    <w:rsid w:val="00DF53B9"/>
    <w:rsid w:val="00DF5C55"/>
    <w:rsid w:val="00DF7A47"/>
    <w:rsid w:val="00E01025"/>
    <w:rsid w:val="00E05B5B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106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5</TotalTime>
  <Pages>13</Pages>
  <Words>8222</Words>
  <Characters>4687</Characters>
  <Application>Microsoft Office Word</Application>
  <DocSecurity>0</DocSecurity>
  <Lines>39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алихан</cp:lastModifiedBy>
  <cp:revision>2</cp:revision>
  <cp:lastPrinted>2015-03-05T20:32:00Z</cp:lastPrinted>
  <dcterms:created xsi:type="dcterms:W3CDTF">2024-04-07T10:58:00Z</dcterms:created>
  <dcterms:modified xsi:type="dcterms:W3CDTF">2024-04-07T10:58:00Z</dcterms:modified>
</cp:coreProperties>
</file>